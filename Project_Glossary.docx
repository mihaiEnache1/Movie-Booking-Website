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61DF" w14:textId="4ECEA0F8" w:rsidR="0085257A" w:rsidRPr="004851E5" w:rsidRDefault="00F4687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Movie Booking</w:t>
      </w:r>
      <w:r w:rsidR="00E0381B">
        <w:rPr>
          <w:rFonts w:ascii="Times New Roman" w:hAnsi="Times New Roman"/>
        </w:rPr>
        <w:t xml:space="preserve"> Web Application</w:t>
      </w:r>
    </w:p>
    <w:p w14:paraId="65ED715D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6122F651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15507318" w14:textId="34DB9B99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 xml:space="preserve">Version </w:t>
      </w:r>
      <w:r w:rsidR="004851E5">
        <w:rPr>
          <w:rFonts w:ascii="Times New Roman" w:hAnsi="Times New Roman"/>
          <w:sz w:val="28"/>
        </w:rPr>
        <w:t>1.</w:t>
      </w:r>
      <w:r w:rsidR="00E0381B">
        <w:rPr>
          <w:rFonts w:ascii="Times New Roman" w:hAnsi="Times New Roman"/>
          <w:sz w:val="28"/>
        </w:rPr>
        <w:t>1</w:t>
      </w:r>
    </w:p>
    <w:p w14:paraId="4A5C2840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4C80F27F" w14:textId="77777777" w:rsidR="0085257A" w:rsidRPr="00AD232E" w:rsidRDefault="0085257A"/>
    <w:p w14:paraId="09E3C469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2B48F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18F0407F" w14:textId="77777777">
        <w:tc>
          <w:tcPr>
            <w:tcW w:w="2304" w:type="dxa"/>
          </w:tcPr>
          <w:p w14:paraId="57057F3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8EDE30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2A8A8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011763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690146D4" w14:textId="77777777">
        <w:tc>
          <w:tcPr>
            <w:tcW w:w="2304" w:type="dxa"/>
          </w:tcPr>
          <w:p w14:paraId="53E703EE" w14:textId="6A5049D7" w:rsidR="0085257A" w:rsidRPr="00AD232E" w:rsidRDefault="004851E5">
            <w:pPr>
              <w:pStyle w:val="Tabletext"/>
            </w:pPr>
            <w:r>
              <w:t>26/03/2023</w:t>
            </w:r>
          </w:p>
        </w:tc>
        <w:tc>
          <w:tcPr>
            <w:tcW w:w="1152" w:type="dxa"/>
          </w:tcPr>
          <w:p w14:paraId="608E995A" w14:textId="391A7855" w:rsidR="0085257A" w:rsidRPr="00AD232E" w:rsidRDefault="004851E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99DEE01" w14:textId="4F7AE70A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AC0942D" w14:textId="3FE833AB" w:rsidR="0085257A" w:rsidRPr="00AD232E" w:rsidRDefault="004851E5">
            <w:pPr>
              <w:pStyle w:val="Tabletext"/>
            </w:pPr>
            <w:r>
              <w:t>Enache Mihai</w:t>
            </w:r>
          </w:p>
        </w:tc>
      </w:tr>
      <w:tr w:rsidR="0085257A" w:rsidRPr="00AD232E" w14:paraId="5219111C" w14:textId="77777777">
        <w:tc>
          <w:tcPr>
            <w:tcW w:w="2304" w:type="dxa"/>
          </w:tcPr>
          <w:p w14:paraId="710733F7" w14:textId="750FDBA0" w:rsidR="0085257A" w:rsidRPr="00AD232E" w:rsidRDefault="00E0381B">
            <w:pPr>
              <w:pStyle w:val="Tabletext"/>
            </w:pPr>
            <w:r>
              <w:t>16/04/2023</w:t>
            </w:r>
          </w:p>
        </w:tc>
        <w:tc>
          <w:tcPr>
            <w:tcW w:w="1152" w:type="dxa"/>
          </w:tcPr>
          <w:p w14:paraId="3C617BB9" w14:textId="3A962AB6" w:rsidR="0085257A" w:rsidRPr="00AD232E" w:rsidRDefault="00E0381B">
            <w:pPr>
              <w:pStyle w:val="Tabletext"/>
            </w:pPr>
            <w:r>
              <w:t>1.</w:t>
            </w:r>
            <w:r w:rsidR="00F46877">
              <w:t>0</w:t>
            </w:r>
          </w:p>
        </w:tc>
        <w:tc>
          <w:tcPr>
            <w:tcW w:w="3744" w:type="dxa"/>
          </w:tcPr>
          <w:p w14:paraId="02D43EC1" w14:textId="4F0A7530" w:rsidR="0085257A" w:rsidRPr="00AD232E" w:rsidRDefault="00E0381B">
            <w:pPr>
              <w:pStyle w:val="Tabletext"/>
            </w:pPr>
            <w:r>
              <w:t>Changed project idea</w:t>
            </w:r>
          </w:p>
        </w:tc>
        <w:tc>
          <w:tcPr>
            <w:tcW w:w="2304" w:type="dxa"/>
          </w:tcPr>
          <w:p w14:paraId="23781DB9" w14:textId="0BA9B47C" w:rsidR="0085257A" w:rsidRPr="00AD232E" w:rsidRDefault="00E0381B">
            <w:pPr>
              <w:pStyle w:val="Tabletext"/>
            </w:pPr>
            <w:r>
              <w:t>Enache Mihai</w:t>
            </w:r>
          </w:p>
        </w:tc>
      </w:tr>
      <w:tr w:rsidR="0085257A" w:rsidRPr="00AD232E" w14:paraId="13EBDA0F" w14:textId="77777777">
        <w:tc>
          <w:tcPr>
            <w:tcW w:w="2304" w:type="dxa"/>
          </w:tcPr>
          <w:p w14:paraId="26B233EB" w14:textId="12F4D850" w:rsidR="0085257A" w:rsidRPr="00AD232E" w:rsidRDefault="00F46877" w:rsidP="00F46877">
            <w:pPr>
              <w:pStyle w:val="Tabletext"/>
            </w:pPr>
            <w:r>
              <w:t>01/05/2023</w:t>
            </w:r>
          </w:p>
        </w:tc>
        <w:tc>
          <w:tcPr>
            <w:tcW w:w="1152" w:type="dxa"/>
          </w:tcPr>
          <w:p w14:paraId="1D7E828F" w14:textId="2824EACA" w:rsidR="0085257A" w:rsidRPr="00AD232E" w:rsidRDefault="00F4687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196366AB" w14:textId="5B9D58E7" w:rsidR="0085257A" w:rsidRPr="00AD232E" w:rsidRDefault="00F46877">
            <w:pPr>
              <w:pStyle w:val="Tabletext"/>
            </w:pPr>
            <w:r>
              <w:t>Back to original project idea</w:t>
            </w:r>
          </w:p>
        </w:tc>
        <w:tc>
          <w:tcPr>
            <w:tcW w:w="2304" w:type="dxa"/>
          </w:tcPr>
          <w:p w14:paraId="156662E0" w14:textId="118362E2" w:rsidR="0085257A" w:rsidRPr="00AD232E" w:rsidRDefault="00F46877">
            <w:pPr>
              <w:pStyle w:val="Tabletext"/>
            </w:pPr>
            <w:r>
              <w:t>Enache Mihai</w:t>
            </w:r>
          </w:p>
        </w:tc>
      </w:tr>
      <w:tr w:rsidR="0085257A" w:rsidRPr="00AD232E" w14:paraId="3EFCA2D0" w14:textId="77777777">
        <w:tc>
          <w:tcPr>
            <w:tcW w:w="2304" w:type="dxa"/>
          </w:tcPr>
          <w:p w14:paraId="5A192B25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298FF0A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27CD8E2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A991D0F" w14:textId="77777777" w:rsidR="0085257A" w:rsidRPr="00AD232E" w:rsidRDefault="0085257A">
            <w:pPr>
              <w:pStyle w:val="Tabletext"/>
            </w:pPr>
          </w:p>
        </w:tc>
      </w:tr>
    </w:tbl>
    <w:p w14:paraId="7CFEE1A5" w14:textId="77777777" w:rsidR="0085257A" w:rsidRPr="00AD232E" w:rsidRDefault="0085257A"/>
    <w:p w14:paraId="5923803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41FA6877" w14:textId="77777777" w:rsidR="00AD232E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3E8676B2" w14:textId="77777777" w:rsidR="00AD232E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47845FDB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3C5E428E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072C0DF1" w14:textId="68B57443" w:rsidR="008978F7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5B3E2FFE" w14:textId="31C4945E" w:rsidR="00654303" w:rsidRDefault="00654303" w:rsidP="00654303">
      <w:pPr>
        <w:pStyle w:val="BodyText"/>
      </w:pPr>
      <w:r>
        <w:t>The purpose of this Glossary document is to provide a comprehensive list of terms, definitions, and acronyms that are used throughout the development and implementation of the Cinema Booking System. The Glossary is intended to serve as a reference for all stakeholders involved in the project, including developers, project managers, business analysts, and end-users.</w:t>
      </w:r>
    </w:p>
    <w:p w14:paraId="143A24F4" w14:textId="7BC3FA7D" w:rsidR="004851E5" w:rsidRPr="004851E5" w:rsidRDefault="00654303" w:rsidP="00654303">
      <w:pPr>
        <w:pStyle w:val="BodyText"/>
      </w:pPr>
      <w:r>
        <w:t>The Cinema Booking System is a complex software application that involves a variety of technical, business, and industry-specific terms. Therefore, it is important to establish a common understanding of these terms to ensure effective communication and collaboration among stakeholders.</w:t>
      </w:r>
    </w:p>
    <w:p w14:paraId="401F8D8C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15861A24" w14:textId="77777777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718539ED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54A5883B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6D681F44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4E8459C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46742A3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BA959C9" w14:textId="77777777" w:rsidTr="00AD232E">
        <w:trPr>
          <w:trHeight w:val="976"/>
        </w:trPr>
        <w:tc>
          <w:tcPr>
            <w:tcW w:w="2258" w:type="dxa"/>
          </w:tcPr>
          <w:p w14:paraId="1F0C3C26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336C4BCE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5CA4FB0C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03FD3B3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5AE6531A" w14:textId="46176B92" w:rsidR="0085257A" w:rsidRPr="00AD232E" w:rsidRDefault="0085257A" w:rsidP="00E774AF">
      <w:pPr>
        <w:pStyle w:val="BodyText"/>
        <w:ind w:left="0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C2FA" w14:textId="77777777" w:rsidR="00A5055E" w:rsidRDefault="00A5055E">
      <w:pPr>
        <w:spacing w:line="240" w:lineRule="auto"/>
      </w:pPr>
      <w:r>
        <w:separator/>
      </w:r>
    </w:p>
  </w:endnote>
  <w:endnote w:type="continuationSeparator" w:id="0">
    <w:p w14:paraId="0E81A31E" w14:textId="77777777" w:rsidR="00A5055E" w:rsidRDefault="00A50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813FF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2CA8FD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5BED64" w14:textId="737272DB" w:rsidR="00AD439A" w:rsidRDefault="00AD439A" w:rsidP="00AD439A">
          <w:pPr>
            <w:jc w:val="center"/>
          </w:pPr>
          <w:r>
            <w:sym w:font="Symbol" w:char="F0D3"/>
          </w:r>
          <w:r w:rsidR="004851E5">
            <w:t>Enache Mihai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774AF">
            <w:rPr>
              <w:noProof/>
            </w:rPr>
            <w:t>2023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AEFC5C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523EE164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3883" w14:textId="77777777" w:rsidR="00A5055E" w:rsidRDefault="00A5055E">
      <w:pPr>
        <w:spacing w:line="240" w:lineRule="auto"/>
      </w:pPr>
      <w:r>
        <w:separator/>
      </w:r>
    </w:p>
  </w:footnote>
  <w:footnote w:type="continuationSeparator" w:id="0">
    <w:p w14:paraId="5E9ECF46" w14:textId="77777777" w:rsidR="00A5055E" w:rsidRDefault="00A505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C82C" w14:textId="77777777" w:rsidR="00AD439A" w:rsidRDefault="00AD439A">
    <w:pPr>
      <w:rPr>
        <w:sz w:val="24"/>
      </w:rPr>
    </w:pPr>
  </w:p>
  <w:p w14:paraId="1B8730FB" w14:textId="77777777" w:rsidR="00AD439A" w:rsidRDefault="00AD439A">
    <w:pPr>
      <w:pBdr>
        <w:top w:val="single" w:sz="6" w:space="1" w:color="auto"/>
      </w:pBdr>
      <w:rPr>
        <w:sz w:val="24"/>
      </w:rPr>
    </w:pPr>
  </w:p>
  <w:p w14:paraId="2C6EBD5D" w14:textId="5E2C5018" w:rsidR="00AD439A" w:rsidRPr="004851E5" w:rsidRDefault="004851E5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4851E5">
      <w:rPr>
        <w:rFonts w:ascii="Arial" w:hAnsi="Arial" w:cs="Arial"/>
        <w:b/>
        <w:bCs/>
        <w:sz w:val="36"/>
        <w:szCs w:val="36"/>
      </w:rPr>
      <w:t>Enache Mihai</w:t>
    </w:r>
  </w:p>
  <w:p w14:paraId="2F636AC2" w14:textId="28F21135" w:rsidR="00AD439A" w:rsidRPr="004851E5" w:rsidRDefault="004851E5" w:rsidP="00AD439A">
    <w:pPr>
      <w:pBdr>
        <w:bottom w:val="single" w:sz="6" w:space="1" w:color="auto"/>
      </w:pBdr>
      <w:jc w:val="right"/>
      <w:rPr>
        <w:rFonts w:ascii="Arial" w:hAnsi="Arial" w:cs="Arial"/>
        <w:b/>
        <w:bCs/>
        <w:sz w:val="56"/>
        <w:szCs w:val="36"/>
      </w:rPr>
    </w:pPr>
    <w:r w:rsidRPr="004851E5">
      <w:rPr>
        <w:rFonts w:ascii="Arial" w:hAnsi="Arial" w:cs="Arial"/>
        <w:b/>
        <w:bCs/>
        <w:sz w:val="36"/>
        <w:szCs w:val="36"/>
      </w:rPr>
      <w:t>Group 30238</w:t>
    </w:r>
  </w:p>
  <w:p w14:paraId="14036361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1083DFA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2B4869A7" w14:textId="77777777">
      <w:tc>
        <w:tcPr>
          <w:tcW w:w="6379" w:type="dxa"/>
        </w:tcPr>
        <w:p w14:paraId="3FAAED94" w14:textId="493F404F" w:rsidR="00AD439A" w:rsidRDefault="00F46877" w:rsidP="004851E5">
          <w:pPr>
            <w:tabs>
              <w:tab w:val="left" w:pos="1876"/>
            </w:tabs>
          </w:pPr>
          <w:r>
            <w:t>Movie Booking</w:t>
          </w:r>
          <w:r w:rsidR="00E0381B">
            <w:t xml:space="preserve"> Web Application</w:t>
          </w:r>
          <w:r w:rsidR="004851E5">
            <w:tab/>
          </w:r>
        </w:p>
      </w:tc>
      <w:tc>
        <w:tcPr>
          <w:tcW w:w="3179" w:type="dxa"/>
        </w:tcPr>
        <w:p w14:paraId="1B6921F5" w14:textId="5B7AAB06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E0381B">
            <w:t>1</w:t>
          </w:r>
        </w:p>
      </w:tc>
    </w:tr>
    <w:tr w:rsidR="00AD439A" w14:paraId="2D756EE2" w14:textId="77777777">
      <w:tc>
        <w:tcPr>
          <w:tcW w:w="6379" w:type="dxa"/>
        </w:tcPr>
        <w:p w14:paraId="140A079C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5FD29A47" w14:textId="60FDAE25" w:rsidR="00AD439A" w:rsidRDefault="00AD439A">
          <w:r>
            <w:t xml:space="preserve">  Date:  </w:t>
          </w:r>
          <w:r w:rsidR="00F46877">
            <w:t>01</w:t>
          </w:r>
          <w:r w:rsidR="004851E5">
            <w:t>/0</w:t>
          </w:r>
          <w:r w:rsidR="00F46877">
            <w:t>5</w:t>
          </w:r>
          <w:r w:rsidR="004851E5">
            <w:t>/2023</w:t>
          </w:r>
        </w:p>
      </w:tc>
    </w:tr>
  </w:tbl>
  <w:p w14:paraId="7239D7BC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6952559">
    <w:abstractNumId w:val="0"/>
  </w:num>
  <w:num w:numId="2" w16cid:durableId="170478951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6122201">
    <w:abstractNumId w:val="3"/>
  </w:num>
  <w:num w:numId="4" w16cid:durableId="919561857">
    <w:abstractNumId w:val="14"/>
  </w:num>
  <w:num w:numId="5" w16cid:durableId="1954707088">
    <w:abstractNumId w:val="27"/>
  </w:num>
  <w:num w:numId="6" w16cid:durableId="1429882873">
    <w:abstractNumId w:val="20"/>
  </w:num>
  <w:num w:numId="7" w16cid:durableId="1035892103">
    <w:abstractNumId w:val="19"/>
  </w:num>
  <w:num w:numId="8" w16cid:durableId="15808038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239092018">
    <w:abstractNumId w:val="2"/>
  </w:num>
  <w:num w:numId="10" w16cid:durableId="1427076173">
    <w:abstractNumId w:val="26"/>
  </w:num>
  <w:num w:numId="11" w16cid:durableId="238448173">
    <w:abstractNumId w:val="5"/>
  </w:num>
  <w:num w:numId="12" w16cid:durableId="1699618583">
    <w:abstractNumId w:val="15"/>
  </w:num>
  <w:num w:numId="13" w16cid:durableId="1840735344">
    <w:abstractNumId w:val="13"/>
  </w:num>
  <w:num w:numId="14" w16cid:durableId="1982344442">
    <w:abstractNumId w:val="25"/>
  </w:num>
  <w:num w:numId="15" w16cid:durableId="1296989374">
    <w:abstractNumId w:val="12"/>
  </w:num>
  <w:num w:numId="16" w16cid:durableId="1623803067">
    <w:abstractNumId w:val="6"/>
  </w:num>
  <w:num w:numId="17" w16cid:durableId="1265383728">
    <w:abstractNumId w:val="24"/>
  </w:num>
  <w:num w:numId="18" w16cid:durableId="1733504307">
    <w:abstractNumId w:val="18"/>
  </w:num>
  <w:num w:numId="19" w16cid:durableId="124930734">
    <w:abstractNumId w:val="7"/>
  </w:num>
  <w:num w:numId="20" w16cid:durableId="1595630077">
    <w:abstractNumId w:val="17"/>
  </w:num>
  <w:num w:numId="21" w16cid:durableId="1083262562">
    <w:abstractNumId w:val="11"/>
  </w:num>
  <w:num w:numId="22" w16cid:durableId="1041248707">
    <w:abstractNumId w:val="23"/>
  </w:num>
  <w:num w:numId="23" w16cid:durableId="2047102001">
    <w:abstractNumId w:val="10"/>
  </w:num>
  <w:num w:numId="24" w16cid:durableId="799423503">
    <w:abstractNumId w:val="9"/>
  </w:num>
  <w:num w:numId="25" w16cid:durableId="843130037">
    <w:abstractNumId w:val="8"/>
  </w:num>
  <w:num w:numId="26" w16cid:durableId="2048212746">
    <w:abstractNumId w:val="21"/>
  </w:num>
  <w:num w:numId="27" w16cid:durableId="545458633">
    <w:abstractNumId w:val="22"/>
  </w:num>
  <w:num w:numId="28" w16cid:durableId="1353651576">
    <w:abstractNumId w:val="28"/>
  </w:num>
  <w:num w:numId="29" w16cid:durableId="157428083">
    <w:abstractNumId w:val="16"/>
  </w:num>
  <w:num w:numId="30" w16cid:durableId="1719475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4851E5"/>
    <w:rsid w:val="005A3207"/>
    <w:rsid w:val="00600853"/>
    <w:rsid w:val="00654303"/>
    <w:rsid w:val="007F349D"/>
    <w:rsid w:val="0085257A"/>
    <w:rsid w:val="008952DB"/>
    <w:rsid w:val="008978F7"/>
    <w:rsid w:val="009B5BF2"/>
    <w:rsid w:val="00A5055E"/>
    <w:rsid w:val="00A61FD4"/>
    <w:rsid w:val="00AD232E"/>
    <w:rsid w:val="00AD439A"/>
    <w:rsid w:val="00B56935"/>
    <w:rsid w:val="00B944EA"/>
    <w:rsid w:val="00BE1B76"/>
    <w:rsid w:val="00C05F21"/>
    <w:rsid w:val="00C35D85"/>
    <w:rsid w:val="00C77552"/>
    <w:rsid w:val="00CE5184"/>
    <w:rsid w:val="00E0381B"/>
    <w:rsid w:val="00E41E57"/>
    <w:rsid w:val="00E55EE3"/>
    <w:rsid w:val="00E774AF"/>
    <w:rsid w:val="00E949CF"/>
    <w:rsid w:val="00F46877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D66EC7"/>
  <w15:docId w15:val="{82D33E89-6299-49FF-BEF4-BE032DF4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32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Enache Mihai</cp:lastModifiedBy>
  <cp:revision>8</cp:revision>
  <cp:lastPrinted>2001-03-15T12:26:00Z</cp:lastPrinted>
  <dcterms:created xsi:type="dcterms:W3CDTF">2010-02-26T10:01:00Z</dcterms:created>
  <dcterms:modified xsi:type="dcterms:W3CDTF">2023-05-20T14:31:00Z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2023-03-26T15:55:16Z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a04f50d4-4b4f-44e6-9e2e-f20813ae3999</vt:lpwstr>
  </property>
  <property fmtid="{D5CDD505-2E9C-101B-9397-08002B2CF9AE}" pid="8" name="MSIP_Label_5b58b62f-6f94-46bd-8089-18e64b0a9abb_ContentBits">
    <vt:lpwstr>0</vt:lpwstr>
  </property>
</Properties>
</file>